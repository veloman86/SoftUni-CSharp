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8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9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bookmarkStart w:id="5" w:name="OLE_LINK6"/>
      <w:bookmarkStart w:id="6" w:name="OLE_LINK7"/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  <w:bookmarkEnd w:id="5"/>
      <w:bookmarkEnd w:id="6"/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bookmarkStart w:id="7" w:name="OLE_LINK9"/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bookmarkEnd w:id="7"/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bookmarkStart w:id="8" w:name="OLE_LINK10"/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bookmarkEnd w:id="8"/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bookmarkStart w:id="9" w:name="OLE_LINK11"/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bookmarkEnd w:id="9"/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C75C75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bookmarkStart w:id="10" w:name="OLE_LINK8"/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bookmarkEnd w:id="10"/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11" w:name="_GoBack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bookmarkEnd w:id="11"/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bookmarkStart w:id="12" w:name="OLE_LINK12"/>
            <w:bookmarkStart w:id="13" w:name="OLE_LINK13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  <w:bookmarkEnd w:id="12"/>
            <w:bookmarkEnd w:id="13"/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14" w:name="OLE_LINK14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15" w:name="OLE_LINK15"/>
            <w:bookmarkEnd w:id="14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  <w:bookmarkEnd w:id="15"/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EB045" w14:textId="77777777" w:rsidR="00BD2990" w:rsidRDefault="00BD2990" w:rsidP="000743A3">
      <w:pPr>
        <w:spacing w:after="0" w:line="240" w:lineRule="auto"/>
      </w:pPr>
      <w:r>
        <w:separator/>
      </w:r>
    </w:p>
  </w:endnote>
  <w:endnote w:type="continuationSeparator" w:id="0">
    <w:p w14:paraId="4107F3A0" w14:textId="77777777" w:rsidR="00BD2990" w:rsidRDefault="00BD2990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0B249A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D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D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1D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1D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8AFA3" w14:textId="77777777" w:rsidR="00BD2990" w:rsidRDefault="00BD2990" w:rsidP="000743A3">
      <w:pPr>
        <w:spacing w:after="0" w:line="240" w:lineRule="auto"/>
      </w:pPr>
      <w:r>
        <w:separator/>
      </w:r>
    </w:p>
  </w:footnote>
  <w:footnote w:type="continuationSeparator" w:id="0">
    <w:p w14:paraId="3C446FA4" w14:textId="77777777" w:rsidR="00BD2990" w:rsidRDefault="00BD2990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82603"/>
    <w:rsid w:val="00195FB1"/>
    <w:rsid w:val="001C60C0"/>
    <w:rsid w:val="001E690F"/>
    <w:rsid w:val="00224BC4"/>
    <w:rsid w:val="00251D2C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8289B"/>
    <w:rsid w:val="00793FCA"/>
    <w:rsid w:val="007B14E9"/>
    <w:rsid w:val="007C1FFA"/>
    <w:rsid w:val="007E1BE4"/>
    <w:rsid w:val="0080235A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D2990"/>
    <w:rsid w:val="00BF6295"/>
    <w:rsid w:val="00C75C7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1934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RePack by Diakov</cp:lastModifiedBy>
  <cp:revision>3</cp:revision>
  <dcterms:created xsi:type="dcterms:W3CDTF">2020-02-07T20:48:00Z</dcterms:created>
  <dcterms:modified xsi:type="dcterms:W3CDTF">2020-02-10T16:42:00Z</dcterms:modified>
  <cp:category>programming, education, software engineering, software development</cp:category>
</cp:coreProperties>
</file>